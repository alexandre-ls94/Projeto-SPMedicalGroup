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6481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6481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164819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C70922" w:rsidP="009B5655">
      <w:pPr>
        <w:ind w:firstLine="720"/>
      </w:pPr>
      <w:r>
        <w:t>Criar um sistema fácil de ser consultado e manipulado por Médicos, Pacientes e Administradores.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C70922" w:rsidRPr="00C70922" w:rsidRDefault="00C70922">
      <w:pPr>
        <w:pStyle w:val="cabealho2"/>
        <w:rPr>
          <w:b w:val="0"/>
        </w:rPr>
      </w:pPr>
      <w:bookmarkStart w:id="6" w:name="_Toc533767846"/>
      <w:bookmarkStart w:id="7" w:name="_Toc3879733"/>
      <w:r w:rsidRPr="00C70922">
        <w:rPr>
          <w:b w:val="0"/>
        </w:rPr>
        <w:t>D</w:t>
      </w:r>
      <w:r w:rsidRPr="00C70922">
        <w:rPr>
          <w:b w:val="0"/>
        </w:rPr>
        <w:t>esenvolver um sistema web/mobile integrado onde seja possível realizar a gestão da clínica de forma automatizada e ter acesso fácil aos dados sobre as informações de seus pacientes.</w:t>
      </w:r>
    </w:p>
    <w:p w:rsidR="00C70922" w:rsidRDefault="00C70922">
      <w:pPr>
        <w:pStyle w:val="cabealho2"/>
      </w:pP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C70922" w:rsidRPr="00C70922" w:rsidRDefault="00FE53BD" w:rsidP="00C70922">
      <w:r>
        <w:t>Sprint 1 – Realizado a modelagem do banco de dados e também o banco de dados em si .</w:t>
      </w:r>
      <w:bookmarkStart w:id="8" w:name="_GoBack"/>
      <w:bookmarkEnd w:id="8"/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:rsidR="00C26497" w:rsidRDefault="00C70922">
      <w:r>
        <w:t>Modelagem é como o banco de dados vai ser estruturado para o sistema.</w:t>
      </w:r>
    </w:p>
    <w:p w:rsidR="00DA19B6" w:rsidRDefault="00C92BD1">
      <w:pPr>
        <w:pStyle w:val="cabealho2"/>
      </w:pPr>
      <w:bookmarkStart w:id="11" w:name="_Toc533767848"/>
      <w:bookmarkStart w:id="12" w:name="_Toc3879735"/>
      <w:r>
        <w:t>Modelo Lógico</w:t>
      </w:r>
      <w:bookmarkEnd w:id="11"/>
      <w:bookmarkEnd w:id="12"/>
    </w:p>
    <w:p w:rsidR="00C70922" w:rsidRPr="00C70922" w:rsidRDefault="00C70922" w:rsidP="00C70922">
      <w:r>
        <w:rPr>
          <w:noProof/>
        </w:rPr>
        <w:drawing>
          <wp:inline distT="0" distB="0" distL="0" distR="0">
            <wp:extent cx="5722620" cy="4137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lastRenderedPageBreak/>
        <w:t>Modelo Físico</w:t>
      </w:r>
      <w:bookmarkEnd w:id="13"/>
      <w:bookmarkEnd w:id="14"/>
    </w:p>
    <w:p w:rsidR="00C70922" w:rsidRPr="00C70922" w:rsidRDefault="00C70922" w:rsidP="00C70922">
      <w:r>
        <w:rPr>
          <w:noProof/>
        </w:rPr>
        <w:drawing>
          <wp:inline distT="0" distB="0" distL="0" distR="0">
            <wp:extent cx="5600700" cy="48310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922" w:rsidRPr="00C70922" w:rsidRDefault="00C92BD1" w:rsidP="00C70922">
      <w:pPr>
        <w:pStyle w:val="cabealho2"/>
      </w:pPr>
      <w:bookmarkStart w:id="15" w:name="_Toc533767850"/>
      <w:bookmarkStart w:id="16" w:name="_Toc3879737"/>
      <w:r>
        <w:lastRenderedPageBreak/>
        <w:t>Modelo Conceitual</w:t>
      </w:r>
      <w:bookmarkEnd w:id="15"/>
      <w:bookmarkEnd w:id="16"/>
    </w:p>
    <w:p w:rsidR="00DA19B6" w:rsidRDefault="00C70922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0240" cy="5097780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C70922" w:rsidP="00295E15">
      <w:pPr>
        <w:ind w:firstLine="720"/>
      </w:pPr>
      <w:r>
        <w:t xml:space="preserve">Link </w:t>
      </w:r>
      <w:proofErr w:type="spellStart"/>
      <w:r>
        <w:t>Trello</w:t>
      </w:r>
      <w:proofErr w:type="spellEnd"/>
      <w:r>
        <w:t xml:space="preserve"> : </w:t>
      </w:r>
      <w:hyperlink r:id="rId15" w:history="1">
        <w:r w:rsidRPr="000C58D2">
          <w:rPr>
            <w:rStyle w:val="Hyperlink"/>
          </w:rPr>
          <w:t>https://trello.com/b/Aqo640Xp/sp-medical-group-sprint-1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1041"/>
        <w:gridCol w:w="1041"/>
        <w:gridCol w:w="938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C70922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0922">
              <w:rPr>
                <w:color w:val="FF0000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C7092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0922">
              <w:rPr>
                <w:color w:val="FF0000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C7092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819" w:rsidRDefault="00164819">
      <w:pPr>
        <w:spacing w:after="0" w:line="240" w:lineRule="auto"/>
      </w:pPr>
      <w:r>
        <w:separator/>
      </w:r>
    </w:p>
  </w:endnote>
  <w:endnote w:type="continuationSeparator" w:id="0">
    <w:p w:rsidR="00164819" w:rsidRDefault="00164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64819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819" w:rsidRDefault="00164819">
      <w:pPr>
        <w:spacing w:after="0" w:line="240" w:lineRule="auto"/>
      </w:pPr>
      <w:r>
        <w:separator/>
      </w:r>
    </w:p>
  </w:footnote>
  <w:footnote w:type="continuationSeparator" w:id="0">
    <w:p w:rsidR="00164819" w:rsidRDefault="00164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64819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70922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  <w:rsid w:val="00FE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2FFF7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C70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Aqo640Xp/sp-medical-group-sprint-1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E6D49"/>
    <w:rsid w:val="00F8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7A82F7-A01D-42B8-AFD6-ED4E5ED0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188</TotalTime>
  <Pages>14</Pages>
  <Words>505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Alexandre Lima Dos Santos</cp:lastModifiedBy>
  <cp:revision>25</cp:revision>
  <dcterms:created xsi:type="dcterms:W3CDTF">2018-12-27T15:45:00Z</dcterms:created>
  <dcterms:modified xsi:type="dcterms:W3CDTF">2020-02-12T13:00:00Z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